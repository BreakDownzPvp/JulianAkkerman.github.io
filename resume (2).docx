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9746"/>
      </w:tblGrid>
      <w:tr w:rsidR="00AE3014" w:rsidTr="00816933">
        <w:trPr>
          <w:trHeight w:val="428"/>
        </w:trPr>
        <w:tc>
          <w:tcPr>
            <w:tcW w:w="9746" w:type="dxa"/>
          </w:tcPr>
          <w:p w:rsidR="00793CBE" w:rsidRPr="003740A3" w:rsidRDefault="00793CBE" w:rsidP="003740A3"/>
        </w:tc>
      </w:tr>
      <w:tr w:rsidR="003740A3" w:rsidRPr="005C4CFE" w:rsidTr="00816933">
        <w:trPr>
          <w:trHeight w:val="1526"/>
        </w:trPr>
        <w:tc>
          <w:tcPr>
            <w:tcW w:w="9746" w:type="dxa"/>
            <w:vAlign w:val="center"/>
          </w:tcPr>
          <w:p w:rsidR="003740A3" w:rsidRPr="005C4CFE" w:rsidRDefault="00B47E34" w:rsidP="003740A3">
            <w:pPr>
              <w:pStyle w:val="Titel"/>
              <w:rPr>
                <w:lang w:val="de-DE"/>
              </w:rPr>
            </w:pPr>
            <w:r>
              <w:rPr>
                <w:noProof/>
                <w:lang w:val="de-DE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4848860</wp:posOffset>
                  </wp:positionH>
                  <wp:positionV relativeFrom="paragraph">
                    <wp:posOffset>-553720</wp:posOffset>
                  </wp:positionV>
                  <wp:extent cx="1421130" cy="2073910"/>
                  <wp:effectExtent l="0" t="0" r="7620" b="2540"/>
                  <wp:wrapNone/>
                  <wp:docPr id="4" name="Afbeelding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unnamed (1)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207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C4CFE" w:rsidRPr="005C4CFE">
              <w:rPr>
                <w:lang w:val="de-DE"/>
              </w:rPr>
              <w:t>Juli</w:t>
            </w:r>
            <w:r w:rsidR="005C4CFE">
              <w:rPr>
                <w:lang w:val="de-DE"/>
              </w:rPr>
              <w:t>an Akkerman</w:t>
            </w:r>
          </w:p>
          <w:p w:rsidR="003740A3" w:rsidRPr="005C4CFE" w:rsidRDefault="005C4CFE" w:rsidP="003740A3">
            <w:pPr>
              <w:pStyle w:val="Informatie"/>
            </w:pPr>
            <w:r w:rsidRPr="005C4CFE">
              <w:t>Schuttersweg 10</w:t>
            </w:r>
            <w:r w:rsidR="003740A3" w:rsidRPr="005C4CFE">
              <w:rPr>
                <w:rStyle w:val="Zwaar"/>
                <w:b w:val="0"/>
                <w:lang w:bidi="nl-NL"/>
              </w:rPr>
              <w:t xml:space="preserve"> • </w:t>
            </w:r>
            <w:r w:rsidRPr="005C4CFE">
              <w:t>7314LA  Apeldoorn</w:t>
            </w:r>
            <w:r w:rsidR="003740A3" w:rsidRPr="005C4CFE">
              <w:rPr>
                <w:rStyle w:val="Zwaar"/>
                <w:b w:val="0"/>
                <w:lang w:bidi="nl-NL"/>
              </w:rPr>
              <w:t xml:space="preserve"> • </w:t>
            </w:r>
            <w:r w:rsidRPr="005C4CFE">
              <w:t>06-13267115</w:t>
            </w:r>
            <w:r w:rsidR="003740A3" w:rsidRPr="005C4CFE">
              <w:rPr>
                <w:rStyle w:val="Zwaar"/>
                <w:b w:val="0"/>
                <w:lang w:bidi="nl-NL"/>
              </w:rPr>
              <w:t xml:space="preserve"> • </w:t>
            </w:r>
            <w:r>
              <w:t>Akkerman.jew@gmail.com</w:t>
            </w:r>
          </w:p>
        </w:tc>
      </w:tr>
      <w:tr w:rsidR="003740A3" w:rsidRPr="005C4CFE" w:rsidTr="00816933">
        <w:trPr>
          <w:trHeight w:val="1454"/>
        </w:trPr>
        <w:tc>
          <w:tcPr>
            <w:tcW w:w="9746" w:type="dxa"/>
          </w:tcPr>
          <w:p w:rsidR="003740A3" w:rsidRPr="005C4CFE" w:rsidRDefault="003740A3" w:rsidP="003740A3"/>
        </w:tc>
      </w:tr>
      <w:tr w:rsidR="003740A3" w:rsidTr="00816933">
        <w:trPr>
          <w:trHeight w:val="1164"/>
        </w:trPr>
        <w:tc>
          <w:tcPr>
            <w:tcW w:w="9746" w:type="dxa"/>
            <w:vAlign w:val="bottom"/>
          </w:tcPr>
          <w:p w:rsidR="003740A3" w:rsidRDefault="003740A3" w:rsidP="003740A3">
            <w:pPr>
              <w:pStyle w:val="Kop1"/>
            </w:pPr>
            <w:r w:rsidRPr="0087298D">
              <w:rPr>
                <w:rStyle w:val="Driehoek"/>
                <w:lang w:bidi="nl-NL"/>
              </w:rPr>
              <w:t xml:space="preserve">▼ </w:t>
            </w:r>
            <w:r w:rsidR="005C4CFE">
              <w:t>Profiel</w:t>
            </w:r>
          </w:p>
          <w:p w:rsidR="003740A3" w:rsidRPr="00B50479" w:rsidRDefault="002E1CFC" w:rsidP="003740A3">
            <w:r>
              <w:t>Mijn naam is</w:t>
            </w:r>
            <w:r w:rsidR="005C4CFE">
              <w:t xml:space="preserve"> Julian Akkerman</w:t>
            </w:r>
            <w:r w:rsidR="00617EBC">
              <w:t xml:space="preserve"> ik ben </w:t>
            </w:r>
            <w:r w:rsidR="005C4CFE">
              <w:t xml:space="preserve">15 jaar oud en woon in Apeldoorn. Ik zit op het Veluws College </w:t>
            </w:r>
            <w:proofErr w:type="spellStart"/>
            <w:r w:rsidR="005C4CFE">
              <w:t>Walterbosch</w:t>
            </w:r>
            <w:proofErr w:type="spellEnd"/>
            <w:r w:rsidR="005C4CFE">
              <w:t xml:space="preserve"> </w:t>
            </w:r>
            <w:r w:rsidR="00617EBC">
              <w:t>in</w:t>
            </w:r>
            <w:r w:rsidR="005C4CFE">
              <w:t xml:space="preserve"> 4 </w:t>
            </w:r>
            <w:r>
              <w:t>h</w:t>
            </w:r>
            <w:r w:rsidR="005C4CFE">
              <w:t>avo. Ik ben op zoek naar</w:t>
            </w:r>
            <w:bookmarkStart w:id="0" w:name="_GoBack"/>
            <w:bookmarkEnd w:id="0"/>
            <w:r w:rsidR="005C4CFE">
              <w:t xml:space="preserve"> een leuke bijbaan en </w:t>
            </w:r>
            <w:r>
              <w:t xml:space="preserve">zou graag bij </w:t>
            </w:r>
            <w:r w:rsidR="005C4CFE">
              <w:t xml:space="preserve"> </w:t>
            </w:r>
            <w:proofErr w:type="spellStart"/>
            <w:r w:rsidR="005C4CFE">
              <w:t>Blinq</w:t>
            </w:r>
            <w:proofErr w:type="spellEnd"/>
            <w:r w:rsidR="005C4CFE">
              <w:t xml:space="preserve"> </w:t>
            </w:r>
            <w:r>
              <w:t>willen werken</w:t>
            </w:r>
            <w:r w:rsidR="005C4CFE">
              <w:t xml:space="preserve">. Mijn interesses liggen bij auto’s en ik steek graag mijn handen uit de mouwen. Ik ben sociaal en resultaatgericht. </w:t>
            </w:r>
          </w:p>
        </w:tc>
      </w:tr>
      <w:tr w:rsidR="003740A3" w:rsidTr="00816933">
        <w:trPr>
          <w:trHeight w:val="454"/>
        </w:trPr>
        <w:tc>
          <w:tcPr>
            <w:tcW w:w="9746" w:type="dxa"/>
          </w:tcPr>
          <w:p w:rsidR="003740A3" w:rsidRDefault="003740A3" w:rsidP="003740A3">
            <w:pPr>
              <w:pStyle w:val="Kop1"/>
            </w:pPr>
            <w:r w:rsidRPr="0087298D">
              <w:rPr>
                <w:rStyle w:val="Driehoek"/>
                <w:lang w:bidi="nl-NL"/>
              </w:rPr>
              <w:t xml:space="preserve">▼ </w:t>
            </w:r>
            <w:r>
              <w:rPr>
                <w:lang w:bidi="nl-NL"/>
              </w:rPr>
              <w:t>Werkervaring</w:t>
            </w:r>
          </w:p>
          <w:p w:rsidR="003740A3" w:rsidRDefault="005C4CFE" w:rsidP="003740A3">
            <w:pPr>
              <w:pStyle w:val="Datums"/>
            </w:pPr>
            <w:r>
              <w:t>April</w:t>
            </w:r>
            <w:r>
              <w:rPr>
                <w:lang w:bidi="nl-NL"/>
              </w:rPr>
              <w:t xml:space="preserve"> 2019 – Juli 2019</w:t>
            </w:r>
          </w:p>
          <w:p w:rsidR="003740A3" w:rsidRDefault="005C4CFE" w:rsidP="003740A3">
            <w:pPr>
              <w:pStyle w:val="Werkervaring"/>
            </w:pPr>
            <w:r>
              <w:t>Medewerke</w:t>
            </w:r>
            <w:r w:rsidR="002E1CFC">
              <w:t>r</w:t>
            </w:r>
            <w:r>
              <w:t xml:space="preserve"> Welzijn en Activiteiten, Atlant Berkenhove Apeldoorn</w:t>
            </w:r>
          </w:p>
          <w:p w:rsidR="005C4CFE" w:rsidRDefault="005C4CFE" w:rsidP="003740A3"/>
          <w:p w:rsidR="005C4CFE" w:rsidRDefault="005C4CFE" w:rsidP="003740A3">
            <w:r>
              <w:t xml:space="preserve">Mijn werkzaamheden waren het rondbrengen van koffie en thee, spelactiviteiten begeleiden, eten serveren, afwassen en socialiseren met de ouderen. </w:t>
            </w:r>
          </w:p>
          <w:p w:rsidR="00816933" w:rsidRDefault="00816933" w:rsidP="003740A3"/>
          <w:p w:rsidR="00816933" w:rsidRPr="00816933" w:rsidRDefault="00816933" w:rsidP="00816933">
            <w:pPr>
              <w:pStyle w:val="Werkervaring"/>
              <w:rPr>
                <w:b w:val="0"/>
                <w:sz w:val="16"/>
                <w:lang w:bidi="nl-NL"/>
              </w:rPr>
            </w:pPr>
            <w:r w:rsidRPr="00816933">
              <w:rPr>
                <w:b w:val="0"/>
                <w:sz w:val="16"/>
                <w:lang w:bidi="nl-NL"/>
              </w:rPr>
              <w:t>Juli  2019 – heden</w:t>
            </w:r>
          </w:p>
          <w:p w:rsidR="00816933" w:rsidRPr="00816933" w:rsidRDefault="00816933" w:rsidP="00816933">
            <w:pPr>
              <w:rPr>
                <w:b/>
              </w:rPr>
            </w:pPr>
            <w:r w:rsidRPr="00816933">
              <w:rPr>
                <w:b/>
              </w:rPr>
              <w:t xml:space="preserve">Hulp in de huishouding </w:t>
            </w:r>
          </w:p>
          <w:p w:rsidR="00816933" w:rsidRDefault="00783A8A" w:rsidP="00816933">
            <w:r>
              <w:t>Mijn</w:t>
            </w:r>
            <w:r w:rsidR="00816933">
              <w:t xml:space="preserve"> werkzaamheden zijn</w:t>
            </w:r>
            <w:r>
              <w:t xml:space="preserve"> onder andere</w:t>
            </w:r>
            <w:r w:rsidR="00816933">
              <w:t xml:space="preserve"> </w:t>
            </w:r>
            <w:r w:rsidR="00B47E34">
              <w:t xml:space="preserve">opruimen, </w:t>
            </w:r>
            <w:r w:rsidR="00816933">
              <w:t>stofzuigen, dweilen en ramen</w:t>
            </w:r>
            <w:r w:rsidR="00B47E34">
              <w:t xml:space="preserve"> </w:t>
            </w:r>
            <w:r w:rsidR="00816933">
              <w:t xml:space="preserve">zemen. </w:t>
            </w:r>
          </w:p>
          <w:p w:rsidR="00816933" w:rsidRDefault="00816933" w:rsidP="003740A3"/>
        </w:tc>
      </w:tr>
      <w:tr w:rsidR="00B47E34" w:rsidTr="00816933">
        <w:trPr>
          <w:trHeight w:val="997"/>
        </w:trPr>
        <w:tc>
          <w:tcPr>
            <w:tcW w:w="9746" w:type="dxa"/>
          </w:tcPr>
          <w:p w:rsidR="00B47E34" w:rsidRDefault="00B47E34" w:rsidP="00B47E34">
            <w:pPr>
              <w:pStyle w:val="Kop1"/>
            </w:pPr>
            <w:r w:rsidRPr="0087298D">
              <w:rPr>
                <w:rStyle w:val="Driehoek"/>
                <w:lang w:bidi="nl-NL"/>
              </w:rPr>
              <w:t xml:space="preserve">▼ </w:t>
            </w:r>
            <w:r>
              <w:rPr>
                <w:lang w:bidi="nl-NL"/>
              </w:rPr>
              <w:t>Opleiding</w:t>
            </w:r>
          </w:p>
          <w:p w:rsidR="00B47E34" w:rsidRPr="00783A8A" w:rsidRDefault="00B47E34" w:rsidP="00B47E34">
            <w:pPr>
              <w:ind w:left="360"/>
              <w:rPr>
                <w:b/>
              </w:rPr>
            </w:pPr>
            <w:r w:rsidRPr="00783A8A">
              <w:rPr>
                <w:b/>
              </w:rPr>
              <w:t xml:space="preserve">Veluws College </w:t>
            </w:r>
            <w:proofErr w:type="spellStart"/>
            <w:r w:rsidRPr="00783A8A">
              <w:rPr>
                <w:b/>
              </w:rPr>
              <w:t>Walterbosch</w:t>
            </w:r>
            <w:proofErr w:type="spellEnd"/>
            <w:r w:rsidRPr="00783A8A">
              <w:rPr>
                <w:b/>
                <w:lang w:bidi="nl-NL"/>
              </w:rPr>
              <w:t xml:space="preserve">, </w:t>
            </w:r>
            <w:r w:rsidRPr="00783A8A">
              <w:rPr>
                <w:b/>
              </w:rPr>
              <w:t>Apeldoorn</w:t>
            </w:r>
          </w:p>
          <w:p w:rsidR="00B47E34" w:rsidRDefault="00B47E34" w:rsidP="00B47E34">
            <w:pPr>
              <w:pStyle w:val="Lijstalinea"/>
            </w:pPr>
            <w:r>
              <w:t xml:space="preserve">Momenteel doe ik 4 havo en heb de richting Economie &amp; Maatschappij gekozen. Ik haal  goede cijfers en ik wil graag doorstromen naar het VWO. </w:t>
            </w:r>
          </w:p>
          <w:p w:rsidR="00B47E34" w:rsidRDefault="00B47E34" w:rsidP="00B47E34"/>
        </w:tc>
      </w:tr>
      <w:tr w:rsidR="00B47E34" w:rsidTr="00B31538">
        <w:trPr>
          <w:trHeight w:val="997"/>
        </w:trPr>
        <w:tc>
          <w:tcPr>
            <w:tcW w:w="9746" w:type="dxa"/>
          </w:tcPr>
          <w:p w:rsidR="00B47E34" w:rsidRDefault="00B47E34" w:rsidP="00B31538">
            <w:pPr>
              <w:pStyle w:val="Kop1"/>
            </w:pPr>
            <w:r w:rsidRPr="0087298D">
              <w:rPr>
                <w:rStyle w:val="Driehoek"/>
                <w:lang w:bidi="nl-NL"/>
              </w:rPr>
              <w:t xml:space="preserve">▼ </w:t>
            </w:r>
            <w:r>
              <w:t>Hobby’s</w:t>
            </w:r>
          </w:p>
          <w:p w:rsidR="00B47E34" w:rsidRDefault="00B47E34" w:rsidP="00B31538">
            <w:pPr>
              <w:pStyle w:val="Lijstalinea"/>
            </w:pPr>
            <w:r>
              <w:t xml:space="preserve">Mijn hobby’s zijn programmeren, ondernemen, hardlopen en gamen. Daarnaast organiseer ik graag feesten met vrienden. </w:t>
            </w:r>
          </w:p>
          <w:p w:rsidR="00B47E34" w:rsidRDefault="00B47E34" w:rsidP="00B31538"/>
        </w:tc>
      </w:tr>
      <w:tr w:rsidR="00B47E34" w:rsidTr="00816933">
        <w:trPr>
          <w:trHeight w:val="997"/>
        </w:trPr>
        <w:tc>
          <w:tcPr>
            <w:tcW w:w="9746" w:type="dxa"/>
          </w:tcPr>
          <w:p w:rsidR="00B47E34" w:rsidRPr="00816933" w:rsidRDefault="00B47E34" w:rsidP="00B47E34">
            <w:pPr>
              <w:rPr>
                <w:lang w:bidi="nl-NL"/>
              </w:rPr>
            </w:pPr>
          </w:p>
        </w:tc>
      </w:tr>
    </w:tbl>
    <w:p w:rsidR="00BD7DB3" w:rsidRPr="007D2A62" w:rsidRDefault="00BD7DB3">
      <w:pPr>
        <w:rPr>
          <w:sz w:val="12"/>
        </w:rPr>
      </w:pPr>
    </w:p>
    <w:sectPr w:rsidR="00BD7DB3" w:rsidRPr="007D2A62" w:rsidSect="00B80D61">
      <w:headerReference w:type="default" r:id="rId12"/>
      <w:footerReference w:type="default" r:id="rId13"/>
      <w:pgSz w:w="11906" w:h="16838" w:code="9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0D49" w:rsidRDefault="00F10D49" w:rsidP="00793CBE">
      <w:r>
        <w:separator/>
      </w:r>
    </w:p>
  </w:endnote>
  <w:endnote w:type="continuationSeparator" w:id="0">
    <w:p w:rsidR="00F10D49" w:rsidRDefault="00F10D49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D7DB3" w:rsidRDefault="00B80D61">
    <w:pPr>
      <w:pStyle w:val="Voettekst"/>
    </w:pPr>
    <w:r w:rsidRPr="00B80D61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B01DE18" wp14:editId="50B42835">
              <wp:simplePos x="0" y="0"/>
              <wp:positionH relativeFrom="page">
                <wp:posOffset>8255</wp:posOffset>
              </wp:positionH>
              <wp:positionV relativeFrom="page">
                <wp:posOffset>10225850</wp:posOffset>
              </wp:positionV>
              <wp:extent cx="7772400" cy="457200"/>
              <wp:effectExtent l="0" t="0" r="0" b="0"/>
              <wp:wrapNone/>
              <wp:docPr id="13" name="Vrije v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7EC3FD" id="Vrije vorm 13" o:spid="_x0000_s1026" alt="Footer accent block&#10;" style="position:absolute;margin-left:.65pt;margin-top:805.2pt;width:612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0D49" w:rsidRDefault="00F10D49" w:rsidP="00793CBE">
      <w:r>
        <w:separator/>
      </w:r>
    </w:p>
  </w:footnote>
  <w:footnote w:type="continuationSeparator" w:id="0">
    <w:p w:rsidR="00F10D49" w:rsidRDefault="00F10D49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D7DB3" w:rsidRDefault="00B80D61">
    <w:pPr>
      <w:pStyle w:val="Koptekst"/>
    </w:pPr>
    <w:r w:rsidRPr="00B80D61"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F7A428A" wp14:editId="105F8E42">
              <wp:simplePos x="0" y="0"/>
              <wp:positionH relativeFrom="page">
                <wp:posOffset>8445</wp:posOffset>
              </wp:positionH>
              <wp:positionV relativeFrom="page">
                <wp:posOffset>13335</wp:posOffset>
              </wp:positionV>
              <wp:extent cx="7772400" cy="2748643"/>
              <wp:effectExtent l="0" t="0" r="2540" b="0"/>
              <wp:wrapNone/>
              <wp:docPr id="8" name="Groe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hthoek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Vrije v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kstvak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80D61" w:rsidRDefault="00B80D61" w:rsidP="00B80D61">
                            <w:pPr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Vrije v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7A428A" id="Groep 8" o:spid="_x0000_s1026" alt="Header background graphic including image of clouds, accent boxes, and image of person" style="position:absolute;margin-left:.65pt;margin-top:1.05pt;width:612pt;height:216.45pt;z-index:251659264;mso-width-percent:1000;mso-position-horizontal-relative:page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">
              <v:rect id="Rechthoek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Vrije vorm 4" o:spid="_x0000_s1028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vak 6" o:spid="_x0000_s1029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:rsidR="00B80D61" w:rsidRDefault="00B80D61" w:rsidP="00B80D61">
                      <w:pPr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Vrije vorm 4" o:spid="_x0000_s1030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jstalinea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CFE"/>
    <w:rsid w:val="000C36D1"/>
    <w:rsid w:val="0011739C"/>
    <w:rsid w:val="00131730"/>
    <w:rsid w:val="001951A8"/>
    <w:rsid w:val="002132AB"/>
    <w:rsid w:val="00283E08"/>
    <w:rsid w:val="00295C97"/>
    <w:rsid w:val="002A17F8"/>
    <w:rsid w:val="002B164D"/>
    <w:rsid w:val="002E1CFC"/>
    <w:rsid w:val="002F5905"/>
    <w:rsid w:val="003740A3"/>
    <w:rsid w:val="00415A4A"/>
    <w:rsid w:val="00470497"/>
    <w:rsid w:val="004C3914"/>
    <w:rsid w:val="005C4CFE"/>
    <w:rsid w:val="005D3E45"/>
    <w:rsid w:val="00602D68"/>
    <w:rsid w:val="00617EBC"/>
    <w:rsid w:val="00721236"/>
    <w:rsid w:val="00783A8A"/>
    <w:rsid w:val="00793CBE"/>
    <w:rsid w:val="007D2A62"/>
    <w:rsid w:val="00816933"/>
    <w:rsid w:val="0087298D"/>
    <w:rsid w:val="008C4FFA"/>
    <w:rsid w:val="008D762B"/>
    <w:rsid w:val="008E6AE1"/>
    <w:rsid w:val="0093467F"/>
    <w:rsid w:val="009360EC"/>
    <w:rsid w:val="0096784B"/>
    <w:rsid w:val="009A70C3"/>
    <w:rsid w:val="00A4494B"/>
    <w:rsid w:val="00AE3014"/>
    <w:rsid w:val="00B47E34"/>
    <w:rsid w:val="00B50479"/>
    <w:rsid w:val="00B80D61"/>
    <w:rsid w:val="00BD7DB3"/>
    <w:rsid w:val="00C45453"/>
    <w:rsid w:val="00C9733D"/>
    <w:rsid w:val="00DD74D2"/>
    <w:rsid w:val="00EB144F"/>
    <w:rsid w:val="00EF3B44"/>
    <w:rsid w:val="00F10D49"/>
    <w:rsid w:val="00F46819"/>
    <w:rsid w:val="00F72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FD8C08"/>
  <w14:defaultImageDpi w14:val="32767"/>
  <w15:chartTrackingRefBased/>
  <w15:docId w15:val="{2A434809-5783-49BE-B883-642DFAC71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  <w:lsdException w:name="Smart Link Error" w:semiHidden="1" w:unhideWhenUsed="1"/>
  </w:latentStyles>
  <w:style w:type="paragraph" w:default="1" w:styleId="Standaard">
    <w:name w:val="Normal"/>
    <w:qFormat/>
    <w:rsid w:val="007D2A62"/>
    <w:rPr>
      <w:color w:val="000000" w:themeColor="text1"/>
      <w:sz w:val="20"/>
    </w:rPr>
  </w:style>
  <w:style w:type="paragraph" w:styleId="Kop1">
    <w:name w:val="heading 1"/>
    <w:basedOn w:val="Standaard"/>
    <w:next w:val="Standaard"/>
    <w:link w:val="Kop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Kop2">
    <w:name w:val="heading 2"/>
    <w:basedOn w:val="Plattetekst"/>
    <w:next w:val="Standaard"/>
    <w:link w:val="Kop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Gelequote">
    <w:name w:val="Gele quo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Plattetekst">
    <w:name w:val="Body Text"/>
    <w:link w:val="Platteteks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PlattetekstChar">
    <w:name w:val="Platte tekst Char"/>
    <w:basedOn w:val="Standaardalinea-lettertype"/>
    <w:link w:val="Platteteks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jstalinea">
    <w:name w:val="List Paragraph"/>
    <w:basedOn w:val="Standaard"/>
    <w:uiPriority w:val="34"/>
    <w:qFormat/>
    <w:rsid w:val="008C4FFA"/>
    <w:pPr>
      <w:numPr>
        <w:numId w:val="2"/>
      </w:numPr>
      <w:spacing w:after="120"/>
    </w:pPr>
  </w:style>
  <w:style w:type="table" w:styleId="Tabelraster">
    <w:name w:val="Table Grid"/>
    <w:basedOn w:val="Standaardtabe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el">
    <w:name w:val="Title"/>
    <w:basedOn w:val="Standaard"/>
    <w:next w:val="Standaard"/>
    <w:link w:val="Titel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ums">
    <w:name w:val="Datums"/>
    <w:basedOn w:val="Standaard"/>
    <w:qFormat/>
    <w:rsid w:val="007D2A62"/>
    <w:pPr>
      <w:spacing w:before="240"/>
    </w:pPr>
    <w:rPr>
      <w:sz w:val="16"/>
    </w:rPr>
  </w:style>
  <w:style w:type="paragraph" w:customStyle="1" w:styleId="Werkervaring">
    <w:name w:val="Werkervaring"/>
    <w:basedOn w:val="Standaard"/>
    <w:qFormat/>
    <w:rsid w:val="00AE3014"/>
    <w:rPr>
      <w:b/>
    </w:rPr>
  </w:style>
  <w:style w:type="character" w:styleId="Zwaar">
    <w:name w:val="Strong"/>
    <w:basedOn w:val="Standaardalinea-lettertype"/>
    <w:uiPriority w:val="22"/>
    <w:semiHidden/>
    <w:rsid w:val="008C4FFA"/>
    <w:rPr>
      <w:b/>
      <w:bCs/>
      <w:color w:val="99C9EC" w:themeColor="background2"/>
    </w:rPr>
  </w:style>
  <w:style w:type="paragraph" w:styleId="Koptekst">
    <w:name w:val="header"/>
    <w:basedOn w:val="Standaard"/>
    <w:link w:val="Koptekst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7D2A62"/>
    <w:rPr>
      <w:color w:val="000000" w:themeColor="text1"/>
      <w:sz w:val="20"/>
    </w:rPr>
  </w:style>
  <w:style w:type="paragraph" w:styleId="Voettekst">
    <w:name w:val="footer"/>
    <w:basedOn w:val="Standaard"/>
    <w:link w:val="Voettekst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semiHidden/>
    <w:rsid w:val="007D2A62"/>
    <w:rPr>
      <w:color w:val="000000" w:themeColor="text1"/>
      <w:sz w:val="20"/>
    </w:rPr>
  </w:style>
  <w:style w:type="paragraph" w:customStyle="1" w:styleId="Informatie">
    <w:name w:val="Informatie"/>
    <w:basedOn w:val="Standaard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Driehoek">
    <w:name w:val="Driehoek"/>
    <w:basedOn w:val="Zwaar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Tekstvantijdelijkeaanduiding">
    <w:name w:val="Placeholder Text"/>
    <w:basedOn w:val="Standaardalinea-lettertype"/>
    <w:uiPriority w:val="99"/>
    <w:semiHidden/>
    <w:rsid w:val="00415A4A"/>
    <w:rPr>
      <w:color w:val="80808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816933"/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16933"/>
    <w:rPr>
      <w:rFonts w:ascii="Segoe UI" w:hAnsi="Segoe UI" w:cs="Segoe UI"/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jpeg"/><Relationship Id="rId1" Type="http://schemas.openxmlformats.org/officeDocument/2006/relationships/image" Target="media/image2.jpeg"/><Relationship Id="rId4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kkerman\AppData\Roaming\Microsoft\Templates\Cv%20met%20blauwe%20lucht.dotx" TargetMode="External"/></Relationship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66AF400-6885-4851-9041-9CD5EA7350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Cv met blauwe lucht.dotx</Template>
  <TotalTime>0</TotalTime>
  <Pages>1</Pages>
  <Words>173</Words>
  <Characters>956</Characters>
  <Application>Microsoft Office Word</Application>
  <DocSecurity>0</DocSecurity>
  <Lines>7</Lines>
  <Paragraphs>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Akkerman</dc:creator>
  <cp:keywords/>
  <dc:description/>
  <cp:lastModifiedBy>Julian Akkerman</cp:lastModifiedBy>
  <cp:revision>2</cp:revision>
  <dcterms:created xsi:type="dcterms:W3CDTF">2019-10-03T19:10:00Z</dcterms:created>
  <dcterms:modified xsi:type="dcterms:W3CDTF">2019-10-03T19:10:00Z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